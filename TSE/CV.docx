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07AB438" w14:textId="77777777" w:rsidTr="00CA2EB1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EE85EB2" w14:textId="5E3E8268" w:rsidR="00692703" w:rsidRPr="00CF1A49" w:rsidRDefault="0083320D" w:rsidP="00913946">
            <w:pPr>
              <w:pStyle w:val="Title"/>
            </w:pPr>
            <w:r w:rsidRPr="0004206A">
              <w:rPr>
                <w:b/>
                <w:color w:val="auto"/>
              </w:rPr>
              <w:t>Dylan</w:t>
            </w:r>
            <w:r w:rsidR="00692703" w:rsidRPr="0004206A">
              <w:t xml:space="preserve"> </w:t>
            </w:r>
            <w:r w:rsidRPr="0004206A">
              <w:rPr>
                <w:rStyle w:val="IntenseEmphasis"/>
              </w:rPr>
              <w:t>Wallace</w:t>
            </w:r>
            <w:r w:rsidR="0004206A">
              <w:rPr>
                <w:rStyle w:val="IntenseEmphasis"/>
              </w:rPr>
              <w:t xml:space="preserve"> - CV</w:t>
            </w:r>
          </w:p>
          <w:p w14:paraId="5385A0D0" w14:textId="77777777" w:rsidR="00692703" w:rsidRPr="00CF1A49" w:rsidRDefault="0083320D" w:rsidP="00913946">
            <w:pPr>
              <w:pStyle w:val="ContactInfo"/>
              <w:contextualSpacing w:val="0"/>
            </w:pPr>
            <w:r>
              <w:t>55 Park Court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DA334D88FE64740B233F48D0B4A8D6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07521991462</w:t>
            </w:r>
          </w:p>
          <w:p w14:paraId="487736B6" w14:textId="2248BFB5" w:rsidR="00692703" w:rsidRPr="00CF1A49" w:rsidRDefault="0083320D" w:rsidP="0083320D">
            <w:pPr>
              <w:pStyle w:val="ContactInfoEmphasis"/>
              <w:contextualSpacing w:val="0"/>
            </w:pPr>
            <w:r>
              <w:t>wallace.dylan768@gmail.com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934E56455FE4D1BB529F10A906C83D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WAL17670564</w:t>
            </w:r>
            <w:r w:rsidR="00692703" w:rsidRPr="00CF1A49">
              <w:t xml:space="preserve"> </w:t>
            </w:r>
          </w:p>
        </w:tc>
      </w:tr>
      <w:tr w:rsidR="009571D8" w:rsidRPr="00CF1A49" w14:paraId="777ACD73" w14:textId="77777777" w:rsidTr="00692703">
        <w:tc>
          <w:tcPr>
            <w:tcW w:w="9360" w:type="dxa"/>
            <w:tcMar>
              <w:top w:w="432" w:type="dxa"/>
            </w:tcMar>
          </w:tcPr>
          <w:p w14:paraId="1E60827E" w14:textId="05084CAE" w:rsidR="001755A8" w:rsidRPr="00CF1A49" w:rsidRDefault="00854EE8" w:rsidP="00165E2B">
            <w:pPr>
              <w:contextualSpacing w:val="0"/>
            </w:pPr>
            <w:r>
              <w:t>Application for Job 5 -</w:t>
            </w:r>
            <w:r w:rsidR="00165E2B">
              <w:t xml:space="preserve"> </w:t>
            </w:r>
            <w:r w:rsidR="00CD2804" w:rsidRPr="00CD2804">
              <w:t>Fujitsu IT Systems Graduate (CSA)</w:t>
            </w:r>
          </w:p>
        </w:tc>
      </w:tr>
    </w:tbl>
    <w:p w14:paraId="3D289F07" w14:textId="77777777" w:rsidR="004E01EB" w:rsidRPr="00CF1A49" w:rsidRDefault="0044563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67BE0577F824F319E041C78E0BCCB3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4C32DE9" w14:textId="77777777" w:rsidTr="00B11716">
        <w:tc>
          <w:tcPr>
            <w:tcW w:w="9290" w:type="dxa"/>
          </w:tcPr>
          <w:p w14:paraId="7B02C043" w14:textId="77777777" w:rsidR="00B11716" w:rsidRPr="00CF1A49" w:rsidRDefault="00445634" w:rsidP="00B11716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1784141449"/>
                <w:placeholder>
                  <w:docPart w:val="FF62E43B897149DDB4BED2B89DF41157"/>
                </w:placeholder>
                <w:temporary/>
                <w:showingPlcHdr/>
                <w15:appearance w15:val="hidden"/>
              </w:sdtPr>
              <w:sdtEndPr/>
              <w:sdtContent>
                <w:r w:rsidR="00B11716" w:rsidRPr="00CF1A49">
                  <w:t>Dates From</w:t>
                </w:r>
              </w:sdtContent>
            </w:sdt>
            <w:r w:rsidR="00B11716" w:rsidRPr="00CF1A49">
              <w:t xml:space="preserve"> – </w:t>
            </w:r>
            <w:r w:rsidR="00B11716">
              <w:t>2013</w:t>
            </w:r>
          </w:p>
          <w:p w14:paraId="3396B45D" w14:textId="77777777" w:rsidR="00B11716" w:rsidRPr="00CF1A49" w:rsidRDefault="00B11716" w:rsidP="00B11716">
            <w:pPr>
              <w:pStyle w:val="Heading2"/>
              <w:contextualSpacing w:val="0"/>
              <w:outlineLvl w:val="1"/>
            </w:pPr>
            <w:r>
              <w:t>Supermarket Clerk</w:t>
            </w:r>
            <w:r w:rsidRPr="00CF1A49">
              <w:t xml:space="preserve">, </w:t>
            </w:r>
            <w:r>
              <w:rPr>
                <w:rStyle w:val="SubtleReference"/>
              </w:rPr>
              <w:t>ASDA (Work Expereince)</w:t>
            </w:r>
          </w:p>
          <w:p w14:paraId="264D4B5A" w14:textId="37288628" w:rsidR="00B11716" w:rsidRDefault="004D3CBE" w:rsidP="004D3CBE">
            <w:r>
              <w:t xml:space="preserve">Learned to </w:t>
            </w:r>
            <w:r w:rsidR="003E4410">
              <w:t>work hard through l</w:t>
            </w:r>
            <w:r w:rsidR="00B11716">
              <w:t>oad</w:t>
            </w:r>
            <w:r w:rsidR="003E4410">
              <w:t>ing</w:t>
            </w:r>
            <w:r w:rsidR="00B11716">
              <w:t xml:space="preserve"> stock</w:t>
            </w:r>
            <w:r w:rsidR="002E1CBE">
              <w:t xml:space="preserve"> heavy stock</w:t>
            </w:r>
            <w:r w:rsidR="003E4410">
              <w:t>.</w:t>
            </w:r>
            <w:r w:rsidR="00B11716">
              <w:t xml:space="preserve"> </w:t>
            </w:r>
            <w:r w:rsidR="003E4410">
              <w:t xml:space="preserve">Observed </w:t>
            </w:r>
            <w:r w:rsidR="00794355">
              <w:t xml:space="preserve">established work conduct through </w:t>
            </w:r>
            <w:r w:rsidR="00B11716">
              <w:t>inspect</w:t>
            </w:r>
            <w:r w:rsidR="00794355">
              <w:t>ion of</w:t>
            </w:r>
            <w:r w:rsidR="00B11716">
              <w:t xml:space="preserve"> employees</w:t>
            </w:r>
            <w:r w:rsidR="00681CA9">
              <w:t>.</w:t>
            </w:r>
            <w:r w:rsidR="00B11716">
              <w:t xml:space="preserve"> </w:t>
            </w:r>
            <w:r w:rsidR="00681CA9">
              <w:t>A</w:t>
            </w:r>
            <w:r w:rsidR="00B11716">
              <w:t xml:space="preserve">pplied </w:t>
            </w:r>
            <w:r w:rsidR="00E0371C">
              <w:t xml:space="preserve">logical reasoning to </w:t>
            </w:r>
            <w:r w:rsidR="007D09A4">
              <w:t>readjust item</w:t>
            </w:r>
            <w:r w:rsidR="00B11716">
              <w:t xml:space="preserve"> prices</w:t>
            </w:r>
            <w:r w:rsidR="00681CA9">
              <w:t xml:space="preserve"> </w:t>
            </w:r>
            <w:r w:rsidR="007D09A4">
              <w:t>due to</w:t>
            </w:r>
            <w:r w:rsidR="00681CA9">
              <w:t xml:space="preserve"> damaged </w:t>
            </w:r>
            <w:r w:rsidR="002E1CBE">
              <w:t>and outdated</w:t>
            </w:r>
            <w:r w:rsidR="00681CA9">
              <w:t xml:space="preserve"> stock. </w:t>
            </w:r>
            <w:r w:rsidR="00B11716">
              <w:t xml:space="preserve"> </w:t>
            </w:r>
          </w:p>
          <w:p w14:paraId="005F3DFB" w14:textId="77777777" w:rsidR="00B11716" w:rsidRDefault="00B11716" w:rsidP="001D0BF1">
            <w:pPr>
              <w:pStyle w:val="Heading3"/>
              <w:contextualSpacing w:val="0"/>
              <w:outlineLvl w:val="2"/>
            </w:pPr>
          </w:p>
          <w:p w14:paraId="5A6998E5" w14:textId="5A90CEED" w:rsidR="001D0BF1" w:rsidRPr="00CF1A49" w:rsidRDefault="00445634" w:rsidP="001D0BF1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ED3D1116896C48C39CA82B81C0B7E2D4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– </w:t>
            </w:r>
            <w:r w:rsidR="004D2267">
              <w:t>2017 - 2018</w:t>
            </w:r>
          </w:p>
          <w:p w14:paraId="201B82BA" w14:textId="77777777" w:rsidR="001D0BF1" w:rsidRPr="00CF1A49" w:rsidRDefault="006465EA" w:rsidP="001D0BF1">
            <w:pPr>
              <w:pStyle w:val="Heading2"/>
              <w:contextualSpacing w:val="0"/>
              <w:outlineLvl w:val="1"/>
            </w:pPr>
            <w:r>
              <w:t>Bartender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Liberal Club</w:t>
            </w:r>
          </w:p>
          <w:p w14:paraId="5A72E4DF" w14:textId="714AE25A" w:rsidR="001E3120" w:rsidRPr="00CF1A49" w:rsidRDefault="006465EA" w:rsidP="006465EA">
            <w:pPr>
              <w:contextualSpacing w:val="0"/>
            </w:pPr>
            <w:r>
              <w:t xml:space="preserve">Employed effective communication with a large array of customer </w:t>
            </w:r>
            <w:bookmarkStart w:id="0" w:name="_GoBack"/>
            <w:bookmarkEnd w:id="0"/>
            <w:r>
              <w:t xml:space="preserve">personalities. This taught me to engage effectively with customers of a variety of ages. </w:t>
            </w:r>
            <w:r w:rsidR="00A6714E">
              <w:t>I learned a great deal about how to communicate betwee</w:t>
            </w:r>
            <w:r w:rsidR="00A15269">
              <w:t xml:space="preserve">n different kinds of people in this job. </w:t>
            </w:r>
            <w:r>
              <w:t xml:space="preserve">Additionally, I </w:t>
            </w:r>
            <w:r w:rsidR="00A15269">
              <w:t xml:space="preserve">learned how to </w:t>
            </w:r>
            <w:r>
              <w:t>stock effectively</w:t>
            </w:r>
            <w:r w:rsidR="00A15269">
              <w:t xml:space="preserve"> and cope under h</w:t>
            </w:r>
            <w:r w:rsidR="005B7865">
              <w:t>igh</w:t>
            </w:r>
            <w:r w:rsidR="00A15269">
              <w:t xml:space="preserve"> pressure </w:t>
            </w:r>
            <w:r w:rsidR="005B7865">
              <w:t xml:space="preserve">due to a high number </w:t>
            </w:r>
            <w:r w:rsidR="00612BAB">
              <w:t>of customers.</w:t>
            </w:r>
          </w:p>
        </w:tc>
      </w:tr>
    </w:tbl>
    <w:sdt>
      <w:sdtPr>
        <w:alias w:val="Education:"/>
        <w:tag w:val="Education:"/>
        <w:id w:val="-1908763273"/>
        <w:placeholder>
          <w:docPart w:val="DD06CC23CA574FCFB2C1B4D208BB5797"/>
        </w:placeholder>
        <w:temporary/>
        <w:showingPlcHdr/>
        <w15:appearance w15:val="hidden"/>
      </w:sdtPr>
      <w:sdtEndPr/>
      <w:sdtContent>
        <w:p w14:paraId="42A85F6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BAA9B9E" w14:textId="77777777" w:rsidTr="00D66A52">
        <w:tc>
          <w:tcPr>
            <w:tcW w:w="9355" w:type="dxa"/>
          </w:tcPr>
          <w:p w14:paraId="5060EAD4" w14:textId="77777777" w:rsidR="001D0BF1" w:rsidRPr="00CF1A49" w:rsidRDefault="006465EA" w:rsidP="001D0BF1">
            <w:pPr>
              <w:pStyle w:val="Heading3"/>
              <w:contextualSpacing w:val="0"/>
              <w:outlineLvl w:val="2"/>
            </w:pPr>
            <w:r>
              <w:t>2013 - 2014</w:t>
            </w:r>
          </w:p>
          <w:p w14:paraId="311D9CE2" w14:textId="77777777" w:rsidR="001D0BF1" w:rsidRPr="00CF1A49" w:rsidRDefault="006465EA" w:rsidP="001D0BF1">
            <w:pPr>
              <w:pStyle w:val="Heading2"/>
              <w:contextualSpacing w:val="0"/>
              <w:outlineLvl w:val="1"/>
            </w:pPr>
            <w:r>
              <w:t>GCSE</w:t>
            </w:r>
            <w:r w:rsidR="001D0BF1" w:rsidRPr="00CF1A49">
              <w:t xml:space="preserve">, </w:t>
            </w:r>
            <w:r w:rsidR="004D2267">
              <w:t xml:space="preserve">Redhill Academy </w:t>
            </w:r>
            <w:r>
              <w:rPr>
                <w:rStyle w:val="SubtleReference"/>
              </w:rPr>
              <w:t>Secondary School</w:t>
            </w:r>
          </w:p>
          <w:p w14:paraId="58186A15" w14:textId="77777777" w:rsidR="007538DC" w:rsidRPr="00CF1A49" w:rsidRDefault="004D2267" w:rsidP="006465EA">
            <w:pPr>
              <w:contextualSpacing w:val="0"/>
            </w:pPr>
            <w:r>
              <w:t xml:space="preserve">Grades - </w:t>
            </w:r>
            <w:r w:rsidR="006465EA">
              <w:t>6 GCSEs A – C</w:t>
            </w:r>
          </w:p>
        </w:tc>
      </w:tr>
      <w:tr w:rsidR="00F61DF9" w:rsidRPr="00CF1A49" w14:paraId="12E67814" w14:textId="77777777" w:rsidTr="00F61DF9">
        <w:tc>
          <w:tcPr>
            <w:tcW w:w="9355" w:type="dxa"/>
            <w:tcMar>
              <w:top w:w="216" w:type="dxa"/>
            </w:tcMar>
          </w:tcPr>
          <w:p w14:paraId="1B20DD22" w14:textId="77777777" w:rsidR="00F61DF9" w:rsidRPr="00CF1A49" w:rsidRDefault="006465EA" w:rsidP="00F61DF9">
            <w:pPr>
              <w:pStyle w:val="Heading3"/>
              <w:contextualSpacing w:val="0"/>
              <w:outlineLvl w:val="2"/>
            </w:pPr>
            <w:r>
              <w:t xml:space="preserve">2016-2018 </w:t>
            </w:r>
          </w:p>
          <w:p w14:paraId="56D027EF" w14:textId="77777777" w:rsidR="00F61DF9" w:rsidRPr="00CF1A49" w:rsidRDefault="006465EA" w:rsidP="00F61DF9">
            <w:pPr>
              <w:pStyle w:val="Heading2"/>
              <w:contextualSpacing w:val="0"/>
              <w:outlineLvl w:val="1"/>
            </w:pPr>
            <w:r>
              <w:t>SoftwAre Engineering btec A level</w:t>
            </w:r>
            <w:r w:rsidR="00F61DF9" w:rsidRPr="00CF1A49">
              <w:t xml:space="preserve">, </w:t>
            </w:r>
            <w:r>
              <w:t xml:space="preserve">Clarendon </w:t>
            </w:r>
            <w:r>
              <w:rPr>
                <w:rStyle w:val="SubtleReference"/>
              </w:rPr>
              <w:t>College</w:t>
            </w:r>
          </w:p>
          <w:p w14:paraId="0A98D9B7" w14:textId="77777777" w:rsidR="00F61DF9" w:rsidRDefault="004D2267" w:rsidP="004D2267">
            <w:r>
              <w:t>Final Grade – DMM</w:t>
            </w:r>
          </w:p>
          <w:p w14:paraId="24E4E573" w14:textId="77777777" w:rsidR="004D2267" w:rsidRDefault="004D2267" w:rsidP="004D2267"/>
          <w:p w14:paraId="7C432771" w14:textId="77777777" w:rsidR="004D2267" w:rsidRPr="00CF1A49" w:rsidRDefault="004D2267" w:rsidP="004D2267">
            <w:pPr>
              <w:pStyle w:val="Heading3"/>
              <w:contextualSpacing w:val="0"/>
              <w:outlineLvl w:val="2"/>
            </w:pPr>
            <w:r>
              <w:t>2018 - 2021</w:t>
            </w:r>
          </w:p>
          <w:p w14:paraId="374D22DF" w14:textId="2CEE36D8" w:rsidR="004D2267" w:rsidRPr="00CF1A49" w:rsidRDefault="00E214EF" w:rsidP="004D2267">
            <w:pPr>
              <w:pStyle w:val="Heading2"/>
              <w:contextualSpacing w:val="0"/>
              <w:outlineLvl w:val="1"/>
            </w:pPr>
            <w:r>
              <w:t xml:space="preserve">Computer Science </w:t>
            </w:r>
            <w:r w:rsidR="004D2267">
              <w:t>Degree</w:t>
            </w:r>
            <w:r w:rsidR="004D2267" w:rsidRPr="00CF1A49">
              <w:t xml:space="preserve">, </w:t>
            </w:r>
            <w:r w:rsidR="004D2267">
              <w:t xml:space="preserve">University of Lincoln </w:t>
            </w:r>
            <w:r w:rsidR="004D2267">
              <w:rPr>
                <w:rStyle w:val="SubtleReference"/>
              </w:rPr>
              <w:t>University</w:t>
            </w:r>
          </w:p>
          <w:p w14:paraId="253F9291" w14:textId="77777777" w:rsidR="004D2267" w:rsidRDefault="004D2267" w:rsidP="004D2267">
            <w:r>
              <w:t>Grades – N/A</w:t>
            </w:r>
          </w:p>
        </w:tc>
      </w:tr>
    </w:tbl>
    <w:sdt>
      <w:sdtPr>
        <w:alias w:val="Skills:"/>
        <w:tag w:val="Skills:"/>
        <w:id w:val="-1392877668"/>
        <w:placeholder>
          <w:docPart w:val="EC451CA0C8D5438799F677ED527EC485"/>
        </w:placeholder>
        <w:temporary/>
        <w:showingPlcHdr/>
        <w15:appearance w15:val="hidden"/>
      </w:sdtPr>
      <w:sdtEndPr/>
      <w:sdtContent>
        <w:p w14:paraId="2E9961F8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D5C7BB0" w14:textId="77777777" w:rsidTr="00CF1A49">
        <w:tc>
          <w:tcPr>
            <w:tcW w:w="4675" w:type="dxa"/>
          </w:tcPr>
          <w:p w14:paraId="4D50449B" w14:textId="77777777" w:rsidR="001E3120" w:rsidRPr="006E1507" w:rsidRDefault="00165E2B" w:rsidP="006E1507">
            <w:pPr>
              <w:pStyle w:val="ListBullet"/>
              <w:contextualSpacing w:val="0"/>
            </w:pPr>
            <w:r>
              <w:t>3+ Year of experience with programming in multiple languages (C, C++, C#, Python VB, Java)</w:t>
            </w:r>
          </w:p>
          <w:p w14:paraId="7FB3EE46" w14:textId="77777777" w:rsidR="001F4E6D" w:rsidRDefault="00165E2B" w:rsidP="00165E2B">
            <w:pPr>
              <w:pStyle w:val="ListBullet"/>
              <w:contextualSpacing w:val="0"/>
            </w:pPr>
            <w:r>
              <w:t>Effective group member who provides ideas and listens effectively to other members</w:t>
            </w:r>
          </w:p>
          <w:p w14:paraId="0BF54459" w14:textId="4CAC5BFA" w:rsidR="006E0ED1" w:rsidRDefault="006E0ED1" w:rsidP="00165E2B">
            <w:pPr>
              <w:pStyle w:val="ListBullet"/>
              <w:contextualSpacing w:val="0"/>
            </w:pPr>
            <w:r>
              <w:t>Attention to detail</w:t>
            </w:r>
          </w:p>
          <w:p w14:paraId="1B64BC29" w14:textId="47D8EA75" w:rsidR="00BB6E91" w:rsidRPr="006E1507" w:rsidRDefault="00BB6E91" w:rsidP="00165E2B">
            <w:pPr>
              <w:pStyle w:val="ListBullet"/>
              <w:contextualSpacing w:val="0"/>
            </w:pPr>
            <w:r>
              <w:t xml:space="preserve">Fast learner </w:t>
            </w:r>
            <w:r w:rsidR="00C922F3">
              <w:t>with ability</w:t>
            </w:r>
            <w:r w:rsidR="00EC222F">
              <w:t xml:space="preserve"> to </w:t>
            </w:r>
            <w:r>
              <w:t>ad</w:t>
            </w:r>
            <w:r w:rsidR="00EC222F">
              <w:t>opt new skills</w:t>
            </w:r>
          </w:p>
        </w:tc>
        <w:tc>
          <w:tcPr>
            <w:tcW w:w="4675" w:type="dxa"/>
            <w:tcMar>
              <w:left w:w="360" w:type="dxa"/>
            </w:tcMar>
          </w:tcPr>
          <w:p w14:paraId="0293402C" w14:textId="4F0B82D2" w:rsidR="003A0632" w:rsidRPr="006E1507" w:rsidRDefault="00165E2B" w:rsidP="006E1507">
            <w:pPr>
              <w:pStyle w:val="ListBullet"/>
              <w:contextualSpacing w:val="0"/>
            </w:pPr>
            <w:r>
              <w:t>Works effectively as an individual</w:t>
            </w:r>
            <w:r w:rsidR="00D72C43">
              <w:t xml:space="preserve"> with steadfast motivation</w:t>
            </w:r>
          </w:p>
          <w:p w14:paraId="66119234" w14:textId="0B51753E" w:rsidR="001E3120" w:rsidRPr="006E1507" w:rsidRDefault="00306B2A" w:rsidP="006E1507">
            <w:pPr>
              <w:pStyle w:val="ListBullet"/>
              <w:contextualSpacing w:val="0"/>
            </w:pPr>
            <w:r>
              <w:t>Punctuality with careful consideration of time</w:t>
            </w:r>
          </w:p>
          <w:p w14:paraId="75FD90D1" w14:textId="07A68E14" w:rsidR="001E3120" w:rsidRDefault="00306B2A" w:rsidP="006E1507">
            <w:pPr>
              <w:pStyle w:val="ListBullet"/>
              <w:contextualSpacing w:val="0"/>
            </w:pPr>
            <w:r>
              <w:t>Hard worker</w:t>
            </w:r>
            <w:r w:rsidR="005B4272">
              <w:t xml:space="preserve"> with willingness to </w:t>
            </w:r>
            <w:r w:rsidR="006E0ED1">
              <w:t>help others</w:t>
            </w:r>
          </w:p>
          <w:p w14:paraId="4B22B3E7" w14:textId="5AD5EDD5" w:rsidR="00670DFD" w:rsidRPr="006E1507" w:rsidRDefault="00CA2EB1" w:rsidP="006E1507">
            <w:pPr>
              <w:pStyle w:val="ListBullet"/>
              <w:contextualSpacing w:val="0"/>
            </w:pPr>
            <w:r>
              <w:t>Taking initiative</w:t>
            </w:r>
          </w:p>
        </w:tc>
      </w:tr>
    </w:tbl>
    <w:p w14:paraId="508057AD" w14:textId="5C11D9F2" w:rsidR="00B51D1B" w:rsidRPr="006E1507" w:rsidRDefault="00B51D1B" w:rsidP="00CA2EB1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3F3B3" w14:textId="77777777" w:rsidR="003827FA" w:rsidRDefault="003827FA" w:rsidP="0068194B">
      <w:r>
        <w:separator/>
      </w:r>
    </w:p>
    <w:p w14:paraId="28D8CFD4" w14:textId="77777777" w:rsidR="003827FA" w:rsidRDefault="003827FA"/>
    <w:p w14:paraId="20A9BB87" w14:textId="77777777" w:rsidR="003827FA" w:rsidRDefault="003827FA"/>
  </w:endnote>
  <w:endnote w:type="continuationSeparator" w:id="0">
    <w:p w14:paraId="2A8BF6C5" w14:textId="77777777" w:rsidR="003827FA" w:rsidRDefault="003827FA" w:rsidP="0068194B">
      <w:r>
        <w:continuationSeparator/>
      </w:r>
    </w:p>
    <w:p w14:paraId="5686BD68" w14:textId="77777777" w:rsidR="003827FA" w:rsidRDefault="003827FA"/>
    <w:p w14:paraId="0A1D1075" w14:textId="77777777" w:rsidR="003827FA" w:rsidRDefault="003827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55AF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2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1BF78" w14:textId="77777777" w:rsidR="003827FA" w:rsidRDefault="003827FA" w:rsidP="0068194B">
      <w:r>
        <w:separator/>
      </w:r>
    </w:p>
    <w:p w14:paraId="08BB5EBA" w14:textId="77777777" w:rsidR="003827FA" w:rsidRDefault="003827FA"/>
    <w:p w14:paraId="172DAA10" w14:textId="77777777" w:rsidR="003827FA" w:rsidRDefault="003827FA"/>
  </w:footnote>
  <w:footnote w:type="continuationSeparator" w:id="0">
    <w:p w14:paraId="4DE1ECE5" w14:textId="77777777" w:rsidR="003827FA" w:rsidRDefault="003827FA" w:rsidP="0068194B">
      <w:r>
        <w:continuationSeparator/>
      </w:r>
    </w:p>
    <w:p w14:paraId="6F49F929" w14:textId="77777777" w:rsidR="003827FA" w:rsidRDefault="003827FA"/>
    <w:p w14:paraId="03E89049" w14:textId="77777777" w:rsidR="003827FA" w:rsidRDefault="003827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042DB" w14:textId="77777777" w:rsidR="00236D54" w:rsidRPr="004E01EB" w:rsidRDefault="00F476C4" w:rsidP="005A1B10">
    <w:pPr>
      <w:pStyle w:val="Header"/>
    </w:pPr>
    <w:r w:rsidRPr="004E01E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AB6E99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FCA83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20D"/>
    <w:rsid w:val="000001EF"/>
    <w:rsid w:val="00007322"/>
    <w:rsid w:val="00007728"/>
    <w:rsid w:val="00024584"/>
    <w:rsid w:val="00024730"/>
    <w:rsid w:val="0004206A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65E2B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1CBE"/>
    <w:rsid w:val="002E7E61"/>
    <w:rsid w:val="002F05E5"/>
    <w:rsid w:val="002F254D"/>
    <w:rsid w:val="002F30E4"/>
    <w:rsid w:val="00306B2A"/>
    <w:rsid w:val="00307140"/>
    <w:rsid w:val="00316DFF"/>
    <w:rsid w:val="00325B57"/>
    <w:rsid w:val="00336056"/>
    <w:rsid w:val="003544E1"/>
    <w:rsid w:val="00366398"/>
    <w:rsid w:val="003827FA"/>
    <w:rsid w:val="003A0632"/>
    <w:rsid w:val="003A30E5"/>
    <w:rsid w:val="003A6ADF"/>
    <w:rsid w:val="003B5928"/>
    <w:rsid w:val="003D380F"/>
    <w:rsid w:val="003E160D"/>
    <w:rsid w:val="003E4410"/>
    <w:rsid w:val="003F1D5F"/>
    <w:rsid w:val="00405128"/>
    <w:rsid w:val="00406CFF"/>
    <w:rsid w:val="00416B25"/>
    <w:rsid w:val="00420592"/>
    <w:rsid w:val="004319E0"/>
    <w:rsid w:val="00437E8C"/>
    <w:rsid w:val="00440225"/>
    <w:rsid w:val="00445634"/>
    <w:rsid w:val="0045298D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267"/>
    <w:rsid w:val="004D3CBE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4272"/>
    <w:rsid w:val="005B7865"/>
    <w:rsid w:val="005C5932"/>
    <w:rsid w:val="005D3CA7"/>
    <w:rsid w:val="005D4CC1"/>
    <w:rsid w:val="005F4B91"/>
    <w:rsid w:val="005F55D2"/>
    <w:rsid w:val="00612BAB"/>
    <w:rsid w:val="0062312F"/>
    <w:rsid w:val="00625F2C"/>
    <w:rsid w:val="006465EA"/>
    <w:rsid w:val="006618E9"/>
    <w:rsid w:val="00670DFD"/>
    <w:rsid w:val="0068194B"/>
    <w:rsid w:val="00681CA9"/>
    <w:rsid w:val="00692703"/>
    <w:rsid w:val="006A1962"/>
    <w:rsid w:val="006B5D48"/>
    <w:rsid w:val="006B7D7B"/>
    <w:rsid w:val="006C1A5E"/>
    <w:rsid w:val="006E0ED1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4355"/>
    <w:rsid w:val="00796076"/>
    <w:rsid w:val="007C0566"/>
    <w:rsid w:val="007C606B"/>
    <w:rsid w:val="007D09A4"/>
    <w:rsid w:val="007E6A61"/>
    <w:rsid w:val="00801140"/>
    <w:rsid w:val="00803404"/>
    <w:rsid w:val="0083320D"/>
    <w:rsid w:val="00834955"/>
    <w:rsid w:val="00854EE8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5269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714E"/>
    <w:rsid w:val="00A755E8"/>
    <w:rsid w:val="00A93A5D"/>
    <w:rsid w:val="00AB32F8"/>
    <w:rsid w:val="00AB610B"/>
    <w:rsid w:val="00AD360E"/>
    <w:rsid w:val="00AD40FB"/>
    <w:rsid w:val="00AD782D"/>
    <w:rsid w:val="00AE2BA7"/>
    <w:rsid w:val="00AE7650"/>
    <w:rsid w:val="00B10EBE"/>
    <w:rsid w:val="00B11716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6E91"/>
    <w:rsid w:val="00BD431F"/>
    <w:rsid w:val="00BE423E"/>
    <w:rsid w:val="00BF61AC"/>
    <w:rsid w:val="00C47FA6"/>
    <w:rsid w:val="00C57FC6"/>
    <w:rsid w:val="00C66A7D"/>
    <w:rsid w:val="00C779DA"/>
    <w:rsid w:val="00C814F7"/>
    <w:rsid w:val="00C922F3"/>
    <w:rsid w:val="00CA2EB1"/>
    <w:rsid w:val="00CA4B4D"/>
    <w:rsid w:val="00CB35C3"/>
    <w:rsid w:val="00CD2804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2C43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4C15"/>
    <w:rsid w:val="00DE6534"/>
    <w:rsid w:val="00DF4D6C"/>
    <w:rsid w:val="00E01923"/>
    <w:rsid w:val="00E0371C"/>
    <w:rsid w:val="00E14498"/>
    <w:rsid w:val="00E15FE7"/>
    <w:rsid w:val="00E214EF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222F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8DBDB8"/>
  <w15:chartTrackingRefBased/>
  <w15:docId w15:val="{F3ABF5FE-58D8-4AAB-A512-F54C16C2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in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334D88FE64740B233F48D0B4A8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60A1-07D0-4A0E-9C62-75961D495359}"/>
      </w:docPartPr>
      <w:docPartBody>
        <w:p w:rsidR="007F1B89" w:rsidRDefault="00D44656">
          <w:pPr>
            <w:pStyle w:val="0DA334D88FE64740B233F48D0B4A8D6C"/>
          </w:pPr>
          <w:r w:rsidRPr="00CF1A49">
            <w:t>·</w:t>
          </w:r>
        </w:p>
      </w:docPartBody>
    </w:docPart>
    <w:docPart>
      <w:docPartPr>
        <w:name w:val="7934E56455FE4D1BB529F10A906C8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B2527-3691-4043-A0B6-6F0DE0A8461A}"/>
      </w:docPartPr>
      <w:docPartBody>
        <w:p w:rsidR="007F1B89" w:rsidRDefault="00D44656">
          <w:pPr>
            <w:pStyle w:val="7934E56455FE4D1BB529F10A906C83D3"/>
          </w:pPr>
          <w:r w:rsidRPr="00CF1A49">
            <w:t>·</w:t>
          </w:r>
        </w:p>
      </w:docPartBody>
    </w:docPart>
    <w:docPart>
      <w:docPartPr>
        <w:name w:val="B67BE0577F824F319E041C78E0BCC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280C4-6399-40FF-9515-BBE755C89B27}"/>
      </w:docPartPr>
      <w:docPartBody>
        <w:p w:rsidR="007F1B89" w:rsidRDefault="00D44656">
          <w:pPr>
            <w:pStyle w:val="B67BE0577F824F319E041C78E0BCCB3A"/>
          </w:pPr>
          <w:r w:rsidRPr="00CF1A49">
            <w:t>Experience</w:t>
          </w:r>
        </w:p>
      </w:docPartBody>
    </w:docPart>
    <w:docPart>
      <w:docPartPr>
        <w:name w:val="ED3D1116896C48C39CA82B81C0B7E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E2C9A-17DA-4E26-B737-585553679A62}"/>
      </w:docPartPr>
      <w:docPartBody>
        <w:p w:rsidR="007F1B89" w:rsidRDefault="00D44656">
          <w:pPr>
            <w:pStyle w:val="ED3D1116896C48C39CA82B81C0B7E2D4"/>
          </w:pPr>
          <w:r w:rsidRPr="00CF1A49">
            <w:t>Dates From</w:t>
          </w:r>
        </w:p>
      </w:docPartBody>
    </w:docPart>
    <w:docPart>
      <w:docPartPr>
        <w:name w:val="DD06CC23CA574FCFB2C1B4D208BB5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CF0C1-428A-40B6-8CA9-F751F65A4B32}"/>
      </w:docPartPr>
      <w:docPartBody>
        <w:p w:rsidR="007F1B89" w:rsidRDefault="00D44656">
          <w:pPr>
            <w:pStyle w:val="DD06CC23CA574FCFB2C1B4D208BB5797"/>
          </w:pPr>
          <w:r w:rsidRPr="00CF1A49">
            <w:t>Education</w:t>
          </w:r>
        </w:p>
      </w:docPartBody>
    </w:docPart>
    <w:docPart>
      <w:docPartPr>
        <w:name w:val="EC451CA0C8D5438799F677ED527EC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5F6A1-E577-4325-9C97-B597F7FFDB74}"/>
      </w:docPartPr>
      <w:docPartBody>
        <w:p w:rsidR="007F1B89" w:rsidRDefault="00D44656">
          <w:pPr>
            <w:pStyle w:val="EC451CA0C8D5438799F677ED527EC485"/>
          </w:pPr>
          <w:r w:rsidRPr="00CF1A49">
            <w:t>Skills</w:t>
          </w:r>
        </w:p>
      </w:docPartBody>
    </w:docPart>
    <w:docPart>
      <w:docPartPr>
        <w:name w:val="FF62E43B897149DDB4BED2B89DF41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DBC64-E499-41E9-9E92-EEED80054232}"/>
      </w:docPartPr>
      <w:docPartBody>
        <w:p w:rsidR="002A1B9C" w:rsidRDefault="007F1B89" w:rsidP="007F1B89">
          <w:pPr>
            <w:pStyle w:val="FF62E43B897149DDB4BED2B89DF41157"/>
          </w:pPr>
          <w:r w:rsidRPr="00CF1A49">
            <w:t>Dates From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56"/>
    <w:rsid w:val="002A1B9C"/>
    <w:rsid w:val="007F1B89"/>
    <w:rsid w:val="00D4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748A841A0459388527C114E035B49">
    <w:name w:val="210748A841A0459388527C114E035B4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328870CAF064EDEA32D9BC9AE55B0AE">
    <w:name w:val="2328870CAF064EDEA32D9BC9AE55B0AE"/>
  </w:style>
  <w:style w:type="paragraph" w:customStyle="1" w:styleId="AF903EF9C22D416FA4AEE745DD15ABF9">
    <w:name w:val="AF903EF9C22D416FA4AEE745DD15ABF9"/>
  </w:style>
  <w:style w:type="paragraph" w:customStyle="1" w:styleId="0DA334D88FE64740B233F48D0B4A8D6C">
    <w:name w:val="0DA334D88FE64740B233F48D0B4A8D6C"/>
  </w:style>
  <w:style w:type="paragraph" w:customStyle="1" w:styleId="8CFAB4756BEB4F5BADE6268377FE87FD">
    <w:name w:val="8CFAB4756BEB4F5BADE6268377FE87FD"/>
  </w:style>
  <w:style w:type="paragraph" w:customStyle="1" w:styleId="19A3D82E54444682BA9235111BE1CF98">
    <w:name w:val="19A3D82E54444682BA9235111BE1CF98"/>
  </w:style>
  <w:style w:type="paragraph" w:customStyle="1" w:styleId="7934E56455FE4D1BB529F10A906C83D3">
    <w:name w:val="7934E56455FE4D1BB529F10A906C83D3"/>
  </w:style>
  <w:style w:type="paragraph" w:customStyle="1" w:styleId="161113B9632F407D960C3DF72084DA00">
    <w:name w:val="161113B9632F407D960C3DF72084DA00"/>
  </w:style>
  <w:style w:type="paragraph" w:customStyle="1" w:styleId="48A28DD16A854DF9B16DE8D7467D489C">
    <w:name w:val="48A28DD16A854DF9B16DE8D7467D489C"/>
  </w:style>
  <w:style w:type="paragraph" w:customStyle="1" w:styleId="15E7990739A3468D9BCF77200B09F240">
    <w:name w:val="15E7990739A3468D9BCF77200B09F240"/>
  </w:style>
  <w:style w:type="paragraph" w:customStyle="1" w:styleId="6C6EF7D562ED403B9785BCE61C71E1A4">
    <w:name w:val="6C6EF7D562ED403B9785BCE61C71E1A4"/>
  </w:style>
  <w:style w:type="paragraph" w:customStyle="1" w:styleId="B67BE0577F824F319E041C78E0BCCB3A">
    <w:name w:val="B67BE0577F824F319E041C78E0BCCB3A"/>
  </w:style>
  <w:style w:type="paragraph" w:customStyle="1" w:styleId="ED3D1116896C48C39CA82B81C0B7E2D4">
    <w:name w:val="ED3D1116896C48C39CA82B81C0B7E2D4"/>
  </w:style>
  <w:style w:type="paragraph" w:customStyle="1" w:styleId="5643DAA310EE4B61B91D0859DDF4F7C2">
    <w:name w:val="5643DAA310EE4B61B91D0859DDF4F7C2"/>
  </w:style>
  <w:style w:type="paragraph" w:customStyle="1" w:styleId="7C9CAFAD383449DA9E5F52D960285D65">
    <w:name w:val="7C9CAFAD383449DA9E5F52D960285D6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DE659DFDD5E456B89E235E4BDB47830">
    <w:name w:val="1DE659DFDD5E456B89E235E4BDB47830"/>
  </w:style>
  <w:style w:type="paragraph" w:customStyle="1" w:styleId="A5D64B0C97B7439F994A5D42F01F0E50">
    <w:name w:val="A5D64B0C97B7439F994A5D42F01F0E50"/>
  </w:style>
  <w:style w:type="paragraph" w:customStyle="1" w:styleId="5F3058CAC1C64CFE90ED528477FE01D1">
    <w:name w:val="5F3058CAC1C64CFE90ED528477FE01D1"/>
  </w:style>
  <w:style w:type="paragraph" w:customStyle="1" w:styleId="3620BA0DCF334E3282AD37A48B141601">
    <w:name w:val="3620BA0DCF334E3282AD37A48B141601"/>
  </w:style>
  <w:style w:type="paragraph" w:customStyle="1" w:styleId="4E0F90E86C194A7892086D7B9C1D4424">
    <w:name w:val="4E0F90E86C194A7892086D7B9C1D4424"/>
  </w:style>
  <w:style w:type="paragraph" w:customStyle="1" w:styleId="9C798C6C0674476C9EA3C2CB985B5058">
    <w:name w:val="9C798C6C0674476C9EA3C2CB985B5058"/>
  </w:style>
  <w:style w:type="paragraph" w:customStyle="1" w:styleId="66D0122A7F284217962745FDD9054DF8">
    <w:name w:val="66D0122A7F284217962745FDD9054DF8"/>
  </w:style>
  <w:style w:type="paragraph" w:customStyle="1" w:styleId="DD06CC23CA574FCFB2C1B4D208BB5797">
    <w:name w:val="DD06CC23CA574FCFB2C1B4D208BB5797"/>
  </w:style>
  <w:style w:type="paragraph" w:customStyle="1" w:styleId="7A3CF8AB86004BBD97DE6A46596DE3EA">
    <w:name w:val="7A3CF8AB86004BBD97DE6A46596DE3EA"/>
  </w:style>
  <w:style w:type="paragraph" w:customStyle="1" w:styleId="25DDF78ABE774094B173F55813F67A7E">
    <w:name w:val="25DDF78ABE774094B173F55813F67A7E"/>
  </w:style>
  <w:style w:type="paragraph" w:customStyle="1" w:styleId="305D1128010841618AF60E231529971C">
    <w:name w:val="305D1128010841618AF60E231529971C"/>
  </w:style>
  <w:style w:type="paragraph" w:customStyle="1" w:styleId="46D0A28C873640F9B447DB2646B25DDA">
    <w:name w:val="46D0A28C873640F9B447DB2646B25DDA"/>
  </w:style>
  <w:style w:type="paragraph" w:customStyle="1" w:styleId="BE91BA6E9744457CB1C8172FAE13DB93">
    <w:name w:val="BE91BA6E9744457CB1C8172FAE13DB93"/>
  </w:style>
  <w:style w:type="paragraph" w:customStyle="1" w:styleId="8C20DF7021A04249A0FB0AA039A780C2">
    <w:name w:val="8C20DF7021A04249A0FB0AA039A780C2"/>
  </w:style>
  <w:style w:type="paragraph" w:customStyle="1" w:styleId="F46CE2D6E9434B7CA7A8604E5659E281">
    <w:name w:val="F46CE2D6E9434B7CA7A8604E5659E281"/>
  </w:style>
  <w:style w:type="paragraph" w:customStyle="1" w:styleId="AE774494BE5B4D248A37129C8D5D54A5">
    <w:name w:val="AE774494BE5B4D248A37129C8D5D54A5"/>
  </w:style>
  <w:style w:type="paragraph" w:customStyle="1" w:styleId="93B0B270395B4FE7BDEAEF7962E46704">
    <w:name w:val="93B0B270395B4FE7BDEAEF7962E46704"/>
  </w:style>
  <w:style w:type="paragraph" w:customStyle="1" w:styleId="512DC8514897419FAED3076235F3C70E">
    <w:name w:val="512DC8514897419FAED3076235F3C70E"/>
  </w:style>
  <w:style w:type="paragraph" w:customStyle="1" w:styleId="EC451CA0C8D5438799F677ED527EC485">
    <w:name w:val="EC451CA0C8D5438799F677ED527EC485"/>
  </w:style>
  <w:style w:type="paragraph" w:customStyle="1" w:styleId="E9CB76EAD1A24A82A8AD7B445A15ADA3">
    <w:name w:val="E9CB76EAD1A24A82A8AD7B445A15ADA3"/>
  </w:style>
  <w:style w:type="paragraph" w:customStyle="1" w:styleId="25DF811D2401495DAEB9419DBE24A9CA">
    <w:name w:val="25DF811D2401495DAEB9419DBE24A9CA"/>
  </w:style>
  <w:style w:type="paragraph" w:customStyle="1" w:styleId="BCC654DE4DD4430B8A7C0EBAB4E25DCE">
    <w:name w:val="BCC654DE4DD4430B8A7C0EBAB4E25DCE"/>
  </w:style>
  <w:style w:type="paragraph" w:customStyle="1" w:styleId="ACFDF589A3BF41B2A83573FD61A387DC">
    <w:name w:val="ACFDF589A3BF41B2A83573FD61A387DC"/>
  </w:style>
  <w:style w:type="paragraph" w:customStyle="1" w:styleId="16FFE622A2FD4F839E1B7F52CEDCE01B">
    <w:name w:val="16FFE622A2FD4F839E1B7F52CEDCE01B"/>
  </w:style>
  <w:style w:type="paragraph" w:customStyle="1" w:styleId="C7FD48702BC84A31B00B09E4DBF57D2F">
    <w:name w:val="C7FD48702BC84A31B00B09E4DBF57D2F"/>
  </w:style>
  <w:style w:type="paragraph" w:customStyle="1" w:styleId="7A0D578E86FC4991A13DB9360DB4E9CB">
    <w:name w:val="7A0D578E86FC4991A13DB9360DB4E9CB"/>
  </w:style>
  <w:style w:type="paragraph" w:customStyle="1" w:styleId="FF62E43B897149DDB4BED2B89DF41157">
    <w:name w:val="FF62E43B897149DDB4BED2B89DF41157"/>
    <w:rsid w:val="007F1B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257</Words>
  <Characters>1270</Characters>
  <Application>Microsoft Office Word</Application>
  <DocSecurity>0</DocSecurity>
  <Lines>40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Dylan Wallace</cp:lastModifiedBy>
  <cp:revision>2</cp:revision>
  <cp:lastPrinted>2020-01-13T15:35:00Z</cp:lastPrinted>
  <dcterms:created xsi:type="dcterms:W3CDTF">2020-01-13T15:44:00Z</dcterms:created>
  <dcterms:modified xsi:type="dcterms:W3CDTF">2020-01-13T15:44:00Z</dcterms:modified>
  <cp:category/>
</cp:coreProperties>
</file>